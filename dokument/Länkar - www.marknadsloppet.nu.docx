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635" w:rsidRDefault="00915635">
      <w:pPr>
        <w:rPr>
          <w:b/>
          <w:sz w:val="28"/>
          <w:szCs w:val="28"/>
        </w:rPr>
      </w:pPr>
      <w:r w:rsidRPr="00F62B5A">
        <w:rPr>
          <w:b/>
          <w:sz w:val="28"/>
          <w:szCs w:val="28"/>
        </w:rPr>
        <w:t>Index.html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Left.html</w:t>
      </w:r>
      <w:r>
        <w:rPr>
          <w:sz w:val="24"/>
          <w:szCs w:val="24"/>
        </w:rPr>
        <w:br/>
        <w:t xml:space="preserve">* </w:t>
      </w:r>
      <w:r w:rsidRPr="00F62B5A">
        <w:rPr>
          <w:sz w:val="24"/>
          <w:szCs w:val="24"/>
        </w:rPr>
        <w:t>Top.html</w:t>
      </w:r>
      <w:r>
        <w:rPr>
          <w:sz w:val="24"/>
          <w:szCs w:val="24"/>
        </w:rPr>
        <w:br/>
        <w:t xml:space="preserve">* </w:t>
      </w:r>
      <w:r w:rsidRPr="00F62B5A">
        <w:rPr>
          <w:sz w:val="24"/>
          <w:szCs w:val="24"/>
        </w:rPr>
        <w:t>Huvud.html</w:t>
      </w:r>
    </w:p>
    <w:p w:rsidR="00915635" w:rsidRDefault="00915635">
      <w:pPr>
        <w:rPr>
          <w:b/>
          <w:sz w:val="28"/>
          <w:szCs w:val="28"/>
        </w:rPr>
      </w:pPr>
      <w:r w:rsidRPr="00F62B5A">
        <w:rPr>
          <w:b/>
          <w:sz w:val="28"/>
          <w:szCs w:val="28"/>
        </w:rPr>
        <w:t>Left.html</w:t>
      </w:r>
    </w:p>
    <w:p w:rsidR="00915635" w:rsidRPr="00375200" w:rsidRDefault="00915635" w:rsidP="0037520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375200">
        <w:rPr>
          <w:sz w:val="24"/>
          <w:szCs w:val="24"/>
        </w:rPr>
        <w:t>inbjudan.html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>* /filer/Inbjudan_2007</w:t>
      </w:r>
      <w:r w:rsidRPr="00F62B5A">
        <w:rPr>
          <w:sz w:val="24"/>
          <w:szCs w:val="24"/>
        </w:rPr>
        <w:t>.pdf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/filer/foretagsutmaningen_2006.pdf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/filer/foreningskampen_2006.pdf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banan.html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sponsorer.html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avstangd.php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anmald.php</w:t>
      </w:r>
    </w:p>
    <w:p w:rsidR="00915635" w:rsidRPr="00375200" w:rsidRDefault="00915635" w:rsidP="00375200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375200">
        <w:rPr>
          <w:sz w:val="24"/>
          <w:szCs w:val="24"/>
        </w:rPr>
        <w:t>resultat/mres06.htm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>* resultat</w:t>
      </w:r>
      <w:r w:rsidRPr="00F62B5A">
        <w:rPr>
          <w:sz w:val="24"/>
          <w:szCs w:val="24"/>
        </w:rPr>
        <w:t>/mres05.htm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resultat/mres04.htm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resultat/Lottade_Priser_2006.pdf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bilder/2006/index.html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bilde</w:t>
      </w:r>
      <w:r>
        <w:rPr>
          <w:sz w:val="24"/>
          <w:szCs w:val="24"/>
        </w:rPr>
        <w:t>r/2005</w:t>
      </w:r>
      <w:r w:rsidRPr="00F62B5A">
        <w:rPr>
          <w:sz w:val="24"/>
          <w:szCs w:val="24"/>
        </w:rPr>
        <w:t>/index.html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>* bilder/2004</w:t>
      </w:r>
      <w:r w:rsidRPr="00F62B5A">
        <w:rPr>
          <w:sz w:val="24"/>
          <w:szCs w:val="24"/>
        </w:rPr>
        <w:t>/index.html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>statistik/3,4 km/Alla klassegrare 3,4KM 2006.htm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 xml:space="preserve">statistik/6,1 km/Alla klassegrare </w:t>
      </w:r>
      <w:smartTag w:uri="urn:schemas-microsoft-com:office:smarttags" w:element="metricconverter">
        <w:smartTagPr>
          <w:attr w:name="ProductID" w:val="6,1 KM"/>
        </w:smartTagPr>
        <w:r w:rsidRPr="00F62B5A">
          <w:rPr>
            <w:sz w:val="24"/>
            <w:szCs w:val="24"/>
          </w:rPr>
          <w:t>6,1 KM</w:t>
        </w:r>
      </w:smartTag>
      <w:r w:rsidRPr="00F62B5A">
        <w:rPr>
          <w:sz w:val="24"/>
          <w:szCs w:val="24"/>
        </w:rPr>
        <w:t xml:space="preserve"> 2006.htm</w:t>
      </w:r>
    </w:p>
    <w:p w:rsidR="00915635" w:rsidRDefault="00915635">
      <w:pPr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Pr="00F62B5A">
        <w:rPr>
          <w:sz w:val="24"/>
          <w:szCs w:val="24"/>
        </w:rPr>
        <w:t xml:space="preserve">statistik/12,6 km/Alla klassegrare och Bästalista </w:t>
      </w:r>
      <w:smartTag w:uri="urn:schemas-microsoft-com:office:smarttags" w:element="metricconverter">
        <w:smartTagPr>
          <w:attr w:name="ProductID" w:val="12,6 KM"/>
        </w:smartTagPr>
        <w:r w:rsidRPr="00F62B5A">
          <w:rPr>
            <w:sz w:val="24"/>
            <w:szCs w:val="24"/>
          </w:rPr>
          <w:t>12,6 KM</w:t>
        </w:r>
      </w:smartTag>
      <w:r w:rsidRPr="00F62B5A">
        <w:rPr>
          <w:sz w:val="24"/>
          <w:szCs w:val="24"/>
        </w:rPr>
        <w:t xml:space="preserve"> 2006.htm</w:t>
      </w:r>
    </w:p>
    <w:p w:rsidR="00915635" w:rsidRPr="00B82BCD" w:rsidRDefault="00915635">
      <w:pPr>
        <w:rPr>
          <w:sz w:val="24"/>
          <w:szCs w:val="24"/>
          <w:lang w:val="nb-NO"/>
        </w:rPr>
      </w:pPr>
      <w:r w:rsidRPr="00B82BCD">
        <w:rPr>
          <w:sz w:val="24"/>
          <w:szCs w:val="24"/>
          <w:lang w:val="nb-NO"/>
        </w:rPr>
        <w:t>* kontakt.html</w:t>
      </w:r>
    </w:p>
    <w:p w:rsidR="00915635" w:rsidRPr="00B82BCD" w:rsidRDefault="00915635">
      <w:pPr>
        <w:rPr>
          <w:sz w:val="24"/>
          <w:szCs w:val="24"/>
          <w:lang w:val="nb-NO"/>
        </w:rPr>
      </w:pPr>
      <w:r w:rsidRPr="00B82BCD">
        <w:rPr>
          <w:sz w:val="24"/>
          <w:szCs w:val="24"/>
          <w:lang w:val="nb-NO"/>
        </w:rPr>
        <w:t>* admin/index.php</w:t>
      </w:r>
    </w:p>
    <w:p w:rsidR="00915635" w:rsidRPr="00B82BCD" w:rsidRDefault="00915635" w:rsidP="00F62B5A">
      <w:pPr>
        <w:rPr>
          <w:b/>
          <w:sz w:val="28"/>
          <w:szCs w:val="28"/>
          <w:lang w:val="nb-NO"/>
        </w:rPr>
      </w:pPr>
    </w:p>
    <w:p w:rsidR="00915635" w:rsidRPr="00B82BCD" w:rsidRDefault="00915635" w:rsidP="00F62B5A">
      <w:pPr>
        <w:rPr>
          <w:b/>
          <w:sz w:val="28"/>
          <w:szCs w:val="28"/>
          <w:lang w:val="nb-NO"/>
        </w:rPr>
      </w:pPr>
      <w:r w:rsidRPr="00B82BCD">
        <w:rPr>
          <w:b/>
          <w:sz w:val="28"/>
          <w:szCs w:val="28"/>
          <w:lang w:val="nb-NO"/>
        </w:rPr>
        <w:t>Top.html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*bilder/Logga_top_2007</w:t>
      </w:r>
      <w:r w:rsidRPr="00F62B5A">
        <w:rPr>
          <w:sz w:val="24"/>
          <w:szCs w:val="24"/>
        </w:rPr>
        <w:t>.jpg</w:t>
      </w:r>
    </w:p>
    <w:p w:rsidR="00915635" w:rsidRDefault="00915635" w:rsidP="00F62B5A">
      <w:pPr>
        <w:rPr>
          <w:b/>
          <w:sz w:val="28"/>
          <w:szCs w:val="28"/>
        </w:rPr>
      </w:pPr>
      <w:r w:rsidRPr="00F62B5A">
        <w:rPr>
          <w:b/>
          <w:sz w:val="28"/>
          <w:szCs w:val="28"/>
        </w:rPr>
        <w:t>Huvud.html</w:t>
      </w:r>
    </w:p>
    <w:p w:rsidR="00915635" w:rsidRPr="0071605F" w:rsidRDefault="00915635" w:rsidP="0071605F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71605F">
        <w:rPr>
          <w:sz w:val="24"/>
          <w:szCs w:val="24"/>
        </w:rPr>
        <w:t>/bilder/2006/Segrare 2006.jpg</w:t>
      </w:r>
    </w:p>
    <w:p w:rsidR="00915635" w:rsidRDefault="00915635" w:rsidP="00F62B5A">
      <w:pPr>
        <w:rPr>
          <w:b/>
          <w:sz w:val="28"/>
          <w:szCs w:val="28"/>
        </w:rPr>
      </w:pPr>
      <w:r>
        <w:rPr>
          <w:b/>
          <w:sz w:val="28"/>
          <w:szCs w:val="28"/>
        </w:rPr>
        <w:t>Inbjudan.html</w:t>
      </w:r>
    </w:p>
    <w:p w:rsidR="00915635" w:rsidRDefault="00915635" w:rsidP="00F62B5A">
      <w:pPr>
        <w:rPr>
          <w:b/>
          <w:sz w:val="28"/>
          <w:szCs w:val="28"/>
        </w:rPr>
      </w:pPr>
      <w:r>
        <w:rPr>
          <w:b/>
          <w:sz w:val="28"/>
          <w:szCs w:val="28"/>
        </w:rPr>
        <w:t>Banan.html</w:t>
      </w:r>
    </w:p>
    <w:p w:rsidR="00915635" w:rsidRPr="00375200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375200">
        <w:rPr>
          <w:sz w:val="24"/>
          <w:szCs w:val="24"/>
        </w:rPr>
        <w:t>/bilder/banan2.jpg</w:t>
      </w:r>
    </w:p>
    <w:p w:rsidR="00915635" w:rsidRPr="00375200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375200">
        <w:rPr>
          <w:sz w:val="24"/>
          <w:szCs w:val="24"/>
        </w:rPr>
        <w:t>/bilder/banlangder.jpg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375200">
        <w:rPr>
          <w:sz w:val="24"/>
          <w:szCs w:val="24"/>
        </w:rPr>
        <w:t>/bilder/banprofil_.jpg</w:t>
      </w:r>
    </w:p>
    <w:p w:rsidR="00915635" w:rsidRDefault="00915635" w:rsidP="00F62B5A">
      <w:pPr>
        <w:rPr>
          <w:b/>
          <w:sz w:val="28"/>
          <w:szCs w:val="28"/>
        </w:rPr>
      </w:pPr>
      <w:r w:rsidRPr="00375200">
        <w:rPr>
          <w:b/>
          <w:sz w:val="28"/>
          <w:szCs w:val="28"/>
        </w:rPr>
        <w:t>Sponsorer.html</w:t>
      </w:r>
    </w:p>
    <w:p w:rsidR="00915635" w:rsidRPr="00B82BCD" w:rsidRDefault="00915635" w:rsidP="00F62B5A">
      <w:pPr>
        <w:rPr>
          <w:sz w:val="24"/>
          <w:szCs w:val="24"/>
          <w:lang w:val="nb-NO"/>
        </w:rPr>
      </w:pPr>
      <w:r w:rsidRPr="00B82BCD">
        <w:rPr>
          <w:sz w:val="24"/>
          <w:szCs w:val="24"/>
          <w:lang w:val="nb-NO"/>
        </w:rPr>
        <w:t>*/bilder/sponsorer.jpg</w:t>
      </w:r>
    </w:p>
    <w:p w:rsidR="00915635" w:rsidRPr="00B82BCD" w:rsidRDefault="00915635" w:rsidP="00F62B5A">
      <w:pPr>
        <w:rPr>
          <w:b/>
          <w:sz w:val="28"/>
          <w:szCs w:val="28"/>
          <w:lang w:val="nb-NO"/>
        </w:rPr>
      </w:pPr>
      <w:r w:rsidRPr="00B82BCD">
        <w:rPr>
          <w:b/>
          <w:sz w:val="28"/>
          <w:szCs w:val="28"/>
          <w:lang w:val="nb-NO"/>
        </w:rPr>
        <w:t>Avstangd.php</w:t>
      </w:r>
    </w:p>
    <w:p w:rsidR="00915635" w:rsidRPr="00B82BCD" w:rsidRDefault="00915635" w:rsidP="00F62B5A">
      <w:pPr>
        <w:rPr>
          <w:b/>
          <w:sz w:val="28"/>
          <w:szCs w:val="28"/>
          <w:lang w:val="nb-NO"/>
        </w:rPr>
      </w:pPr>
      <w:r w:rsidRPr="00B82BCD">
        <w:rPr>
          <w:b/>
          <w:sz w:val="28"/>
          <w:szCs w:val="28"/>
          <w:lang w:val="nb-NO"/>
        </w:rPr>
        <w:t>Anmald.php</w:t>
      </w:r>
    </w:p>
    <w:p w:rsidR="00915635" w:rsidRPr="00B82BCD" w:rsidRDefault="00915635" w:rsidP="00F62B5A">
      <w:pPr>
        <w:rPr>
          <w:sz w:val="24"/>
          <w:szCs w:val="24"/>
          <w:lang w:val="nb-NO"/>
        </w:rPr>
      </w:pPr>
      <w:r w:rsidRPr="00B82BCD">
        <w:rPr>
          <w:sz w:val="24"/>
          <w:szCs w:val="24"/>
          <w:lang w:val="nb-NO"/>
        </w:rPr>
        <w:t>*anmald_namn.php</w:t>
      </w:r>
    </w:p>
    <w:p w:rsidR="00915635" w:rsidRPr="00B82BCD" w:rsidRDefault="00915635" w:rsidP="00F62B5A">
      <w:pPr>
        <w:rPr>
          <w:sz w:val="24"/>
          <w:szCs w:val="24"/>
          <w:lang w:val="nb-NO"/>
        </w:rPr>
      </w:pPr>
      <w:r w:rsidRPr="00B82BCD">
        <w:rPr>
          <w:sz w:val="24"/>
          <w:szCs w:val="24"/>
          <w:lang w:val="nb-NO"/>
        </w:rPr>
        <w:t>*anmald_forening.php</w:t>
      </w:r>
    </w:p>
    <w:p w:rsidR="00915635" w:rsidRPr="00B82BCD" w:rsidRDefault="00915635" w:rsidP="00F62B5A">
      <w:pPr>
        <w:rPr>
          <w:sz w:val="24"/>
          <w:szCs w:val="24"/>
          <w:lang w:val="nb-NO"/>
        </w:rPr>
      </w:pPr>
      <w:r w:rsidRPr="00B82BCD">
        <w:rPr>
          <w:sz w:val="24"/>
          <w:szCs w:val="24"/>
          <w:lang w:val="nb-NO"/>
        </w:rPr>
        <w:t>*anmald_id.php</w:t>
      </w:r>
    </w:p>
    <w:p w:rsidR="00915635" w:rsidRPr="00B82BCD" w:rsidRDefault="00915635" w:rsidP="00F62B5A">
      <w:pPr>
        <w:rPr>
          <w:sz w:val="24"/>
          <w:szCs w:val="24"/>
          <w:lang w:val="nb-NO"/>
        </w:rPr>
      </w:pPr>
      <w:r w:rsidRPr="00B82BCD">
        <w:rPr>
          <w:sz w:val="24"/>
          <w:szCs w:val="24"/>
          <w:lang w:val="nb-NO"/>
        </w:rPr>
        <w:t>*anmald_spann.php</w:t>
      </w:r>
    </w:p>
    <w:p w:rsidR="00915635" w:rsidRPr="00B82BCD" w:rsidRDefault="00915635" w:rsidP="00F62B5A">
      <w:pPr>
        <w:rPr>
          <w:b/>
          <w:sz w:val="28"/>
          <w:szCs w:val="28"/>
          <w:lang w:val="nb-NO"/>
        </w:rPr>
      </w:pPr>
      <w:r w:rsidRPr="00B82BCD">
        <w:rPr>
          <w:b/>
          <w:sz w:val="28"/>
          <w:szCs w:val="28"/>
          <w:lang w:val="nb-NO"/>
        </w:rPr>
        <w:t>kontakt.html</w:t>
      </w:r>
    </w:p>
    <w:p w:rsidR="00915635" w:rsidRPr="00B82BCD" w:rsidRDefault="00915635" w:rsidP="00F62B5A">
      <w:pPr>
        <w:rPr>
          <w:b/>
          <w:sz w:val="28"/>
          <w:szCs w:val="28"/>
          <w:lang w:val="nb-NO"/>
        </w:rPr>
      </w:pPr>
      <w:r w:rsidRPr="00B82BCD">
        <w:rPr>
          <w:b/>
          <w:sz w:val="28"/>
          <w:szCs w:val="28"/>
          <w:lang w:val="nb-NO"/>
        </w:rPr>
        <w:t>/admin/index.php</w:t>
      </w:r>
    </w:p>
    <w:p w:rsidR="00915635" w:rsidRPr="00B82BCD" w:rsidRDefault="00915635" w:rsidP="00F62B5A">
      <w:pPr>
        <w:rPr>
          <w:sz w:val="24"/>
          <w:szCs w:val="24"/>
          <w:lang w:val="nb-NO"/>
        </w:rPr>
      </w:pPr>
      <w:r w:rsidRPr="00B82BCD">
        <w:rPr>
          <w:sz w:val="24"/>
          <w:szCs w:val="24"/>
          <w:lang w:val="nb-NO"/>
        </w:rPr>
        <w:t>*/admin/main.php</w:t>
      </w:r>
    </w:p>
    <w:p w:rsidR="00915635" w:rsidRPr="00B82BCD" w:rsidRDefault="00915635" w:rsidP="00F62B5A">
      <w:pPr>
        <w:rPr>
          <w:b/>
          <w:sz w:val="28"/>
          <w:szCs w:val="28"/>
          <w:lang w:val="nb-NO"/>
        </w:rPr>
      </w:pPr>
      <w:r w:rsidRPr="00B82BCD">
        <w:rPr>
          <w:b/>
          <w:sz w:val="28"/>
          <w:szCs w:val="28"/>
          <w:lang w:val="nb-NO"/>
        </w:rPr>
        <w:t>anmald_forening.php</w:t>
      </w:r>
    </w:p>
    <w:p w:rsidR="00915635" w:rsidRDefault="00915635" w:rsidP="00F62B5A">
      <w:pPr>
        <w:rPr>
          <w:strike/>
          <w:sz w:val="24"/>
          <w:szCs w:val="24"/>
        </w:rPr>
      </w:pPr>
      <w:r>
        <w:rPr>
          <w:strike/>
          <w:sz w:val="24"/>
          <w:szCs w:val="24"/>
        </w:rPr>
        <w:t xml:space="preserve">* </w:t>
      </w:r>
      <w:r w:rsidRPr="00977910">
        <w:rPr>
          <w:strike/>
          <w:sz w:val="24"/>
          <w:szCs w:val="24"/>
        </w:rPr>
        <w:t>visa_anmalan.php ????????????????????????????????????????????</w:t>
      </w:r>
    </w:p>
    <w:p w:rsidR="00915635" w:rsidRDefault="00915635" w:rsidP="00977910">
      <w:pPr>
        <w:rPr>
          <w:b/>
          <w:sz w:val="28"/>
          <w:szCs w:val="28"/>
        </w:rPr>
      </w:pPr>
      <w:r w:rsidRPr="00977910">
        <w:rPr>
          <w:b/>
          <w:sz w:val="28"/>
          <w:szCs w:val="28"/>
        </w:rPr>
        <w:t>/admin/main.php</w:t>
      </w:r>
    </w:p>
    <w:p w:rsidR="00915635" w:rsidRPr="00B82BCD" w:rsidRDefault="00915635" w:rsidP="00977910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*</w:t>
      </w:r>
      <w:r w:rsidRPr="00B82BCD">
        <w:rPr>
          <w:sz w:val="24"/>
          <w:szCs w:val="24"/>
          <w:lang w:val="nb-NO"/>
        </w:rPr>
        <w:t>/ny_reg_admin.php</w:t>
      </w:r>
    </w:p>
    <w:p w:rsidR="00915635" w:rsidRPr="00B82BCD" w:rsidRDefault="00915635" w:rsidP="00977910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*</w:t>
      </w:r>
      <w:r w:rsidRPr="00B82BCD">
        <w:rPr>
          <w:sz w:val="24"/>
          <w:szCs w:val="24"/>
          <w:lang w:val="nb-NO"/>
        </w:rPr>
        <w:t>/anmalan_forening_admin.php</w:t>
      </w:r>
    </w:p>
    <w:p w:rsidR="00915635" w:rsidRDefault="00915635" w:rsidP="0097791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977910">
        <w:rPr>
          <w:sz w:val="24"/>
          <w:szCs w:val="24"/>
        </w:rPr>
        <w:t>/anmalan_foretag_admin.php</w:t>
      </w:r>
    </w:p>
    <w:p w:rsidR="00915635" w:rsidRDefault="00915635" w:rsidP="0097791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977910">
        <w:rPr>
          <w:sz w:val="24"/>
          <w:szCs w:val="24"/>
        </w:rPr>
        <w:t>visa_lopare.php</w:t>
      </w:r>
    </w:p>
    <w:p w:rsidR="00915635" w:rsidRDefault="00915635" w:rsidP="0097791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977910">
        <w:rPr>
          <w:sz w:val="24"/>
          <w:szCs w:val="24"/>
        </w:rPr>
        <w:t>visa_anmalda.php</w:t>
      </w:r>
    </w:p>
    <w:p w:rsidR="00915635" w:rsidRDefault="00915635" w:rsidP="0097791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977910">
        <w:rPr>
          <w:sz w:val="24"/>
          <w:szCs w:val="24"/>
        </w:rPr>
        <w:t>sok_lopare.php</w:t>
      </w:r>
    </w:p>
    <w:p w:rsidR="00915635" w:rsidRDefault="00915635" w:rsidP="00977910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977910">
        <w:rPr>
          <w:sz w:val="24"/>
          <w:szCs w:val="24"/>
        </w:rPr>
        <w:t>sok_anmalda.php</w:t>
      </w:r>
    </w:p>
    <w:p w:rsidR="00915635" w:rsidRDefault="00915635" w:rsidP="00977910">
      <w:pPr>
        <w:rPr>
          <w:b/>
          <w:sz w:val="28"/>
          <w:szCs w:val="28"/>
        </w:rPr>
      </w:pPr>
      <w:r w:rsidRPr="00B82BCD">
        <w:rPr>
          <w:b/>
          <w:sz w:val="28"/>
          <w:szCs w:val="28"/>
        </w:rPr>
        <w:t>visa_anmalan.php</w:t>
      </w:r>
    </w:p>
    <w:p w:rsidR="00915635" w:rsidRPr="00F67F1C" w:rsidRDefault="00915635" w:rsidP="00977910">
      <w:pPr>
        <w:rPr>
          <w:strike/>
          <w:sz w:val="24"/>
          <w:szCs w:val="24"/>
        </w:rPr>
      </w:pPr>
      <w:r w:rsidRPr="00F67F1C">
        <w:rPr>
          <w:strike/>
          <w:sz w:val="24"/>
          <w:szCs w:val="24"/>
        </w:rPr>
        <w:t>andra_klass.php</w:t>
      </w:r>
    </w:p>
    <w:p w:rsidR="00915635" w:rsidRDefault="00915635" w:rsidP="00977910">
      <w:pPr>
        <w:rPr>
          <w:sz w:val="24"/>
          <w:szCs w:val="24"/>
        </w:rPr>
      </w:pPr>
      <w:r>
        <w:rPr>
          <w:sz w:val="24"/>
          <w:szCs w:val="24"/>
        </w:rPr>
        <w:t>*andra.php</w:t>
      </w:r>
    </w:p>
    <w:p w:rsidR="00915635" w:rsidRDefault="00915635" w:rsidP="00B82BCD">
      <w:pPr>
        <w:rPr>
          <w:b/>
          <w:sz w:val="28"/>
          <w:szCs w:val="28"/>
          <w:lang w:val="nb-NO"/>
        </w:rPr>
      </w:pPr>
      <w:r w:rsidRPr="00B82BCD">
        <w:rPr>
          <w:b/>
          <w:sz w:val="28"/>
          <w:szCs w:val="28"/>
          <w:lang w:val="nb-NO"/>
        </w:rPr>
        <w:t>/ny_reg_admin.php</w:t>
      </w:r>
    </w:p>
    <w:p w:rsidR="00915635" w:rsidRPr="00B82BCD" w:rsidRDefault="00915635" w:rsidP="00977910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*</w:t>
      </w:r>
      <w:r w:rsidRPr="00B82BCD">
        <w:rPr>
          <w:sz w:val="24"/>
          <w:szCs w:val="24"/>
          <w:lang w:val="nb-NO"/>
        </w:rPr>
        <w:t>/admin/main.php</w:t>
      </w:r>
    </w:p>
    <w:p w:rsidR="00915635" w:rsidRPr="00B82BCD" w:rsidRDefault="00915635" w:rsidP="00977910">
      <w:pPr>
        <w:rPr>
          <w:b/>
          <w:sz w:val="28"/>
          <w:szCs w:val="28"/>
          <w:lang w:val="nb-NO"/>
        </w:rPr>
      </w:pPr>
      <w:r w:rsidRPr="00B82BCD">
        <w:rPr>
          <w:b/>
          <w:sz w:val="28"/>
          <w:szCs w:val="28"/>
          <w:lang w:val="nb-NO"/>
        </w:rPr>
        <w:t>/ny_reg_test.php</w:t>
      </w:r>
    </w:p>
    <w:p w:rsidR="00915635" w:rsidRDefault="00915635" w:rsidP="00B82BCD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*</w:t>
      </w:r>
      <w:r w:rsidRPr="00B82BCD">
        <w:rPr>
          <w:sz w:val="24"/>
          <w:szCs w:val="24"/>
          <w:lang w:val="nb-NO"/>
        </w:rPr>
        <w:t>huvud.html</w:t>
      </w:r>
    </w:p>
    <w:p w:rsidR="00915635" w:rsidRPr="00365BA5" w:rsidRDefault="00915635" w:rsidP="00365BA5">
      <w:pPr>
        <w:rPr>
          <w:b/>
          <w:sz w:val="28"/>
          <w:szCs w:val="28"/>
          <w:lang w:val="nb-NO"/>
        </w:rPr>
      </w:pPr>
      <w:r w:rsidRPr="00365BA5">
        <w:rPr>
          <w:b/>
          <w:sz w:val="28"/>
          <w:szCs w:val="28"/>
          <w:lang w:val="nb-NO"/>
        </w:rPr>
        <w:t>/anmalan_forening_admin.php</w:t>
      </w:r>
    </w:p>
    <w:p w:rsidR="00915635" w:rsidRPr="00365BA5" w:rsidRDefault="00915635" w:rsidP="00365BA5">
      <w:pPr>
        <w:rPr>
          <w:sz w:val="24"/>
          <w:szCs w:val="24"/>
          <w:lang w:val="nb-NO"/>
        </w:rPr>
      </w:pPr>
      <w:r>
        <w:rPr>
          <w:sz w:val="24"/>
          <w:szCs w:val="24"/>
          <w:lang w:val="nb-NO"/>
        </w:rPr>
        <w:t>*</w:t>
      </w:r>
      <w:r w:rsidRPr="00365BA5">
        <w:rPr>
          <w:sz w:val="24"/>
          <w:szCs w:val="24"/>
          <w:lang w:val="nb-NO"/>
        </w:rPr>
        <w:t>/admin/main.php</w:t>
      </w:r>
    </w:p>
    <w:p w:rsidR="00915635" w:rsidRPr="004A5687" w:rsidRDefault="00915635" w:rsidP="00365BA5">
      <w:pPr>
        <w:rPr>
          <w:b/>
          <w:sz w:val="28"/>
          <w:szCs w:val="28"/>
          <w:lang w:val="nb-NO"/>
        </w:rPr>
      </w:pPr>
      <w:r w:rsidRPr="004A5687">
        <w:rPr>
          <w:b/>
          <w:sz w:val="28"/>
          <w:szCs w:val="28"/>
          <w:lang w:val="nb-NO"/>
        </w:rPr>
        <w:t>/anmalan_foretag_admin.php</w:t>
      </w:r>
    </w:p>
    <w:p w:rsidR="00915635" w:rsidRPr="004A5687" w:rsidRDefault="00915635" w:rsidP="00365BA5">
      <w:pPr>
        <w:rPr>
          <w:sz w:val="24"/>
          <w:szCs w:val="24"/>
          <w:lang w:val="nb-NO"/>
        </w:rPr>
      </w:pPr>
      <w:r w:rsidRPr="004A5687">
        <w:rPr>
          <w:sz w:val="24"/>
          <w:szCs w:val="24"/>
          <w:lang w:val="nb-NO"/>
        </w:rPr>
        <w:t>*/admin/main.php</w:t>
      </w:r>
    </w:p>
    <w:p w:rsidR="00915635" w:rsidRPr="004A5687" w:rsidRDefault="00915635" w:rsidP="004A5687">
      <w:pPr>
        <w:rPr>
          <w:b/>
          <w:sz w:val="28"/>
          <w:szCs w:val="28"/>
          <w:lang w:val="nb-NO"/>
        </w:rPr>
      </w:pPr>
      <w:r w:rsidRPr="004A5687">
        <w:rPr>
          <w:b/>
          <w:sz w:val="28"/>
          <w:szCs w:val="28"/>
          <w:lang w:val="nb-NO"/>
        </w:rPr>
        <w:t>/admin/visa_lopare.php</w:t>
      </w:r>
    </w:p>
    <w:p w:rsidR="00915635" w:rsidRPr="004A5687" w:rsidRDefault="00915635" w:rsidP="004A5687">
      <w:pPr>
        <w:rPr>
          <w:sz w:val="24"/>
          <w:szCs w:val="24"/>
          <w:lang w:val="nb-NO"/>
        </w:rPr>
      </w:pPr>
      <w:r w:rsidRPr="004A5687">
        <w:rPr>
          <w:sz w:val="24"/>
          <w:szCs w:val="24"/>
          <w:lang w:val="nb-NO"/>
        </w:rPr>
        <w:t>*index.php</w:t>
      </w:r>
    </w:p>
    <w:p w:rsidR="00915635" w:rsidRDefault="00915635" w:rsidP="004A5687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4A5687">
        <w:rPr>
          <w:sz w:val="24"/>
          <w:szCs w:val="24"/>
        </w:rPr>
        <w:t>andra_reg.php</w:t>
      </w:r>
    </w:p>
    <w:p w:rsidR="00915635" w:rsidRDefault="00915635" w:rsidP="004A5687">
      <w:pPr>
        <w:rPr>
          <w:sz w:val="24"/>
          <w:szCs w:val="24"/>
        </w:rPr>
      </w:pPr>
      <w:r>
        <w:rPr>
          <w:sz w:val="24"/>
          <w:szCs w:val="24"/>
        </w:rPr>
        <w:t>*main.php</w:t>
      </w:r>
    </w:p>
    <w:p w:rsidR="00915635" w:rsidRDefault="00915635" w:rsidP="004A5687">
      <w:pPr>
        <w:rPr>
          <w:b/>
          <w:sz w:val="28"/>
          <w:szCs w:val="28"/>
        </w:rPr>
      </w:pPr>
      <w:r>
        <w:rPr>
          <w:b/>
          <w:sz w:val="28"/>
          <w:szCs w:val="28"/>
        </w:rPr>
        <w:t>/admin/</w:t>
      </w:r>
      <w:r w:rsidRPr="004A5687">
        <w:rPr>
          <w:b/>
          <w:sz w:val="28"/>
          <w:szCs w:val="28"/>
        </w:rPr>
        <w:t>visa_</w:t>
      </w:r>
      <w:r>
        <w:rPr>
          <w:b/>
          <w:sz w:val="28"/>
          <w:szCs w:val="28"/>
        </w:rPr>
        <w:t>anmalda</w:t>
      </w:r>
      <w:r w:rsidRPr="004A5687">
        <w:rPr>
          <w:b/>
          <w:sz w:val="28"/>
          <w:szCs w:val="28"/>
        </w:rPr>
        <w:t>.php</w:t>
      </w:r>
    </w:p>
    <w:p w:rsidR="00915635" w:rsidRDefault="00915635" w:rsidP="004A5687">
      <w:pPr>
        <w:rPr>
          <w:sz w:val="24"/>
          <w:szCs w:val="24"/>
        </w:rPr>
      </w:pPr>
      <w:r>
        <w:rPr>
          <w:sz w:val="24"/>
          <w:szCs w:val="24"/>
        </w:rPr>
        <w:t>*index.php</w:t>
      </w:r>
    </w:p>
    <w:p w:rsidR="00915635" w:rsidRPr="004A5687" w:rsidRDefault="00915635" w:rsidP="004A5687">
      <w:pPr>
        <w:rPr>
          <w:sz w:val="24"/>
          <w:szCs w:val="24"/>
        </w:rPr>
      </w:pPr>
      <w:r>
        <w:rPr>
          <w:sz w:val="24"/>
          <w:szCs w:val="24"/>
        </w:rPr>
        <w:t>*andra_anmalda.php</w:t>
      </w:r>
    </w:p>
    <w:p w:rsidR="00915635" w:rsidRDefault="00915635" w:rsidP="004A5687">
      <w:pPr>
        <w:rPr>
          <w:sz w:val="24"/>
          <w:szCs w:val="24"/>
        </w:rPr>
      </w:pPr>
      <w:r>
        <w:rPr>
          <w:sz w:val="24"/>
          <w:szCs w:val="24"/>
        </w:rPr>
        <w:t>*main.php</w:t>
      </w:r>
    </w:p>
    <w:p w:rsidR="00915635" w:rsidRDefault="00915635" w:rsidP="004A5687">
      <w:pPr>
        <w:rPr>
          <w:sz w:val="24"/>
          <w:szCs w:val="24"/>
        </w:rPr>
      </w:pPr>
    </w:p>
    <w:p w:rsidR="00915635" w:rsidRDefault="00915635" w:rsidP="004A5687">
      <w:pPr>
        <w:rPr>
          <w:b/>
          <w:sz w:val="28"/>
          <w:szCs w:val="28"/>
        </w:rPr>
      </w:pPr>
      <w:r>
        <w:rPr>
          <w:b/>
          <w:sz w:val="28"/>
          <w:szCs w:val="28"/>
        </w:rPr>
        <w:t>/admin/sok_anmalda.php</w:t>
      </w:r>
    </w:p>
    <w:p w:rsidR="00915635" w:rsidRDefault="00915635" w:rsidP="004A5687">
      <w:pPr>
        <w:rPr>
          <w:sz w:val="24"/>
          <w:szCs w:val="24"/>
        </w:rPr>
      </w:pPr>
      <w:r>
        <w:rPr>
          <w:sz w:val="24"/>
          <w:szCs w:val="24"/>
        </w:rPr>
        <w:t>*index.php</w:t>
      </w:r>
    </w:p>
    <w:p w:rsidR="00915635" w:rsidRDefault="00915635" w:rsidP="004A5687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8E5CD2">
        <w:rPr>
          <w:sz w:val="24"/>
          <w:szCs w:val="24"/>
        </w:rPr>
        <w:t>andra_anmalda.php</w:t>
      </w:r>
    </w:p>
    <w:p w:rsidR="00915635" w:rsidRPr="008E5CD2" w:rsidRDefault="00915635" w:rsidP="004A5687">
      <w:pPr>
        <w:rPr>
          <w:sz w:val="24"/>
          <w:szCs w:val="24"/>
        </w:rPr>
      </w:pPr>
      <w:r>
        <w:rPr>
          <w:sz w:val="24"/>
          <w:szCs w:val="24"/>
        </w:rPr>
        <w:t>*main.php</w:t>
      </w:r>
    </w:p>
    <w:p w:rsidR="00915635" w:rsidRPr="008E5CD2" w:rsidRDefault="00915635" w:rsidP="004A5687">
      <w:pPr>
        <w:rPr>
          <w:b/>
          <w:sz w:val="28"/>
          <w:szCs w:val="28"/>
        </w:rPr>
      </w:pPr>
      <w:r w:rsidRPr="008E5CD2">
        <w:rPr>
          <w:b/>
          <w:sz w:val="28"/>
          <w:szCs w:val="28"/>
        </w:rPr>
        <w:t>/admin/sok_lopare.php</w:t>
      </w:r>
    </w:p>
    <w:p w:rsidR="00915635" w:rsidRDefault="00915635" w:rsidP="004A5687">
      <w:pPr>
        <w:rPr>
          <w:sz w:val="24"/>
          <w:szCs w:val="24"/>
        </w:rPr>
      </w:pPr>
      <w:r>
        <w:rPr>
          <w:sz w:val="24"/>
          <w:szCs w:val="24"/>
        </w:rPr>
        <w:t>*index.php</w:t>
      </w:r>
    </w:p>
    <w:p w:rsidR="00915635" w:rsidRPr="004A5687" w:rsidRDefault="00915635" w:rsidP="004A5687">
      <w:pPr>
        <w:rPr>
          <w:sz w:val="24"/>
          <w:szCs w:val="24"/>
        </w:rPr>
      </w:pPr>
      <w:r>
        <w:rPr>
          <w:sz w:val="24"/>
          <w:szCs w:val="24"/>
        </w:rPr>
        <w:t>*andra_reg.php</w:t>
      </w:r>
    </w:p>
    <w:p w:rsidR="00915635" w:rsidRDefault="00915635" w:rsidP="00365BA5">
      <w:pPr>
        <w:rPr>
          <w:sz w:val="24"/>
          <w:szCs w:val="24"/>
        </w:rPr>
      </w:pPr>
      <w:r>
        <w:rPr>
          <w:sz w:val="24"/>
          <w:szCs w:val="24"/>
        </w:rPr>
        <w:t>*main.php</w:t>
      </w:r>
    </w:p>
    <w:p w:rsidR="00915635" w:rsidRDefault="00915635" w:rsidP="00365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a</w:t>
      </w:r>
      <w:r w:rsidRPr="00D663C4">
        <w:rPr>
          <w:b/>
          <w:sz w:val="28"/>
          <w:szCs w:val="28"/>
        </w:rPr>
        <w:t>ndra.php</w:t>
      </w:r>
    </w:p>
    <w:p w:rsidR="00915635" w:rsidRDefault="00915635" w:rsidP="00365BA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D663C4">
        <w:rPr>
          <w:sz w:val="24"/>
          <w:szCs w:val="24"/>
        </w:rPr>
        <w:t>inlogg_andra</w:t>
      </w:r>
      <w:r>
        <w:rPr>
          <w:sz w:val="24"/>
          <w:szCs w:val="24"/>
        </w:rPr>
        <w:t>.php</w:t>
      </w:r>
    </w:p>
    <w:p w:rsidR="00915635" w:rsidRDefault="00915635" w:rsidP="00365BA5">
      <w:pPr>
        <w:rPr>
          <w:sz w:val="24"/>
          <w:szCs w:val="24"/>
        </w:rPr>
      </w:pPr>
      <w:r>
        <w:rPr>
          <w:sz w:val="24"/>
          <w:szCs w:val="24"/>
        </w:rPr>
        <w:t>*visa.php</w:t>
      </w:r>
    </w:p>
    <w:p w:rsidR="00915635" w:rsidRDefault="00915635" w:rsidP="00365BA5">
      <w:pPr>
        <w:rPr>
          <w:sz w:val="24"/>
          <w:szCs w:val="24"/>
        </w:rPr>
      </w:pPr>
      <w:r>
        <w:rPr>
          <w:sz w:val="24"/>
          <w:szCs w:val="24"/>
        </w:rPr>
        <w:t>*updatera.php</w:t>
      </w:r>
    </w:p>
    <w:p w:rsidR="00915635" w:rsidRDefault="00915635" w:rsidP="00365BA5">
      <w:pPr>
        <w:rPr>
          <w:b/>
          <w:sz w:val="28"/>
          <w:szCs w:val="28"/>
        </w:rPr>
      </w:pPr>
      <w:r w:rsidRPr="00D663C4">
        <w:rPr>
          <w:b/>
          <w:sz w:val="28"/>
          <w:szCs w:val="28"/>
        </w:rPr>
        <w:t>/admin/andra_reg.php</w:t>
      </w:r>
    </w:p>
    <w:p w:rsidR="00915635" w:rsidRDefault="00915635" w:rsidP="00365BA5">
      <w:pPr>
        <w:rPr>
          <w:sz w:val="24"/>
          <w:szCs w:val="24"/>
        </w:rPr>
      </w:pPr>
      <w:r>
        <w:rPr>
          <w:sz w:val="24"/>
          <w:szCs w:val="24"/>
        </w:rPr>
        <w:t>*index.php</w:t>
      </w:r>
    </w:p>
    <w:p w:rsidR="00915635" w:rsidRPr="00D663C4" w:rsidRDefault="00915635" w:rsidP="00365BA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D663C4">
        <w:rPr>
          <w:sz w:val="24"/>
          <w:szCs w:val="24"/>
        </w:rPr>
        <w:t>uppdatera_reg.php</w:t>
      </w:r>
    </w:p>
    <w:p w:rsidR="00915635" w:rsidRDefault="00915635" w:rsidP="00365BA5">
      <w:pPr>
        <w:rPr>
          <w:sz w:val="24"/>
          <w:szCs w:val="24"/>
        </w:rPr>
      </w:pPr>
      <w:r>
        <w:rPr>
          <w:sz w:val="24"/>
          <w:szCs w:val="24"/>
        </w:rPr>
        <w:t>*visa_lopare.php</w:t>
      </w:r>
    </w:p>
    <w:p w:rsidR="00915635" w:rsidRPr="00D663C4" w:rsidRDefault="00915635" w:rsidP="00365BA5">
      <w:pPr>
        <w:rPr>
          <w:b/>
          <w:sz w:val="28"/>
          <w:szCs w:val="28"/>
        </w:rPr>
      </w:pPr>
      <w:r w:rsidRPr="00D663C4">
        <w:rPr>
          <w:b/>
          <w:sz w:val="28"/>
          <w:szCs w:val="28"/>
        </w:rPr>
        <w:t>/admin/andra_anmalda.php</w:t>
      </w:r>
    </w:p>
    <w:p w:rsidR="00915635" w:rsidRPr="00D663C4" w:rsidRDefault="00915635" w:rsidP="00365BA5">
      <w:pPr>
        <w:rPr>
          <w:sz w:val="24"/>
          <w:szCs w:val="24"/>
        </w:rPr>
      </w:pPr>
      <w:r>
        <w:rPr>
          <w:sz w:val="24"/>
          <w:szCs w:val="24"/>
        </w:rPr>
        <w:t>*index.php</w:t>
      </w:r>
    </w:p>
    <w:p w:rsidR="00915635" w:rsidRDefault="00915635" w:rsidP="00B82BCD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D663C4">
        <w:rPr>
          <w:sz w:val="24"/>
          <w:szCs w:val="24"/>
        </w:rPr>
        <w:t>uppdatera_anmalda.ph</w:t>
      </w:r>
    </w:p>
    <w:p w:rsidR="00915635" w:rsidRPr="00D663C4" w:rsidRDefault="00915635" w:rsidP="00B82BCD">
      <w:pPr>
        <w:rPr>
          <w:sz w:val="24"/>
          <w:szCs w:val="24"/>
        </w:rPr>
      </w:pPr>
      <w:r>
        <w:rPr>
          <w:sz w:val="24"/>
          <w:szCs w:val="24"/>
        </w:rPr>
        <w:t>*visa_anmalda.php</w:t>
      </w:r>
    </w:p>
    <w:p w:rsidR="00915635" w:rsidRPr="00D663C4" w:rsidRDefault="00915635" w:rsidP="00977910">
      <w:pPr>
        <w:rPr>
          <w:b/>
          <w:sz w:val="28"/>
          <w:szCs w:val="28"/>
        </w:rPr>
      </w:pPr>
      <w:r w:rsidRPr="00D663C4">
        <w:rPr>
          <w:b/>
          <w:sz w:val="28"/>
          <w:szCs w:val="28"/>
        </w:rPr>
        <w:t>inlogg_andra.php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D663C4">
        <w:rPr>
          <w:sz w:val="24"/>
          <w:szCs w:val="24"/>
        </w:rPr>
        <w:t>visa.php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*huvud.html</w:t>
      </w:r>
    </w:p>
    <w:p w:rsidR="00915635" w:rsidRPr="00D663C4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*skicka_mail.php</w:t>
      </w:r>
    </w:p>
    <w:p w:rsidR="00915635" w:rsidRPr="004A5687" w:rsidRDefault="00915635" w:rsidP="00F62B5A">
      <w:pPr>
        <w:rPr>
          <w:strike/>
          <w:sz w:val="24"/>
          <w:szCs w:val="24"/>
        </w:rPr>
      </w:pPr>
    </w:p>
    <w:p w:rsidR="00915635" w:rsidRPr="00C3500A" w:rsidRDefault="00915635" w:rsidP="00F62B5A">
      <w:pPr>
        <w:rPr>
          <w:b/>
          <w:sz w:val="28"/>
          <w:szCs w:val="28"/>
        </w:rPr>
      </w:pPr>
      <w:r w:rsidRPr="00C3500A">
        <w:rPr>
          <w:b/>
          <w:sz w:val="28"/>
          <w:szCs w:val="28"/>
        </w:rPr>
        <w:t>visa.php</w:t>
      </w:r>
    </w:p>
    <w:p w:rsidR="00915635" w:rsidRPr="004A5687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*inlogg_andra.php</w:t>
      </w:r>
    </w:p>
    <w:p w:rsidR="00915635" w:rsidRPr="004A5687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*anmal_reg.php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*andra.php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*kontrollera.php</w:t>
      </w:r>
    </w:p>
    <w:p w:rsidR="00915635" w:rsidRPr="00C3500A" w:rsidRDefault="00915635" w:rsidP="00F62B5A">
      <w:pPr>
        <w:rPr>
          <w:b/>
          <w:sz w:val="28"/>
          <w:szCs w:val="28"/>
        </w:rPr>
      </w:pPr>
      <w:r w:rsidRPr="00C3500A">
        <w:rPr>
          <w:b/>
          <w:sz w:val="28"/>
          <w:szCs w:val="28"/>
        </w:rPr>
        <w:t>updatera.php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*inlogg_andra.php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*andra.php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*visa.php</w:t>
      </w:r>
    </w:p>
    <w:p w:rsidR="00915635" w:rsidRPr="00C3500A" w:rsidRDefault="00915635" w:rsidP="00F62B5A">
      <w:pPr>
        <w:rPr>
          <w:b/>
          <w:sz w:val="28"/>
          <w:szCs w:val="28"/>
        </w:rPr>
      </w:pPr>
      <w:r w:rsidRPr="00C3500A">
        <w:rPr>
          <w:b/>
          <w:sz w:val="28"/>
          <w:szCs w:val="28"/>
        </w:rPr>
        <w:t>/admin/uppdatera_reg.php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*index.php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*visa_lopare.php</w:t>
      </w:r>
    </w:p>
    <w:p w:rsidR="00915635" w:rsidRPr="00C3500A" w:rsidRDefault="00915635" w:rsidP="00F62B5A">
      <w:pPr>
        <w:rPr>
          <w:b/>
          <w:sz w:val="28"/>
          <w:szCs w:val="28"/>
        </w:rPr>
      </w:pPr>
      <w:r w:rsidRPr="00C3500A">
        <w:rPr>
          <w:b/>
          <w:sz w:val="28"/>
          <w:szCs w:val="28"/>
        </w:rPr>
        <w:t>/admin/uppdatera_</w:t>
      </w:r>
      <w:r>
        <w:rPr>
          <w:b/>
          <w:sz w:val="28"/>
          <w:szCs w:val="28"/>
        </w:rPr>
        <w:t>anmalda</w:t>
      </w:r>
      <w:r w:rsidRPr="00C3500A">
        <w:rPr>
          <w:b/>
          <w:sz w:val="28"/>
          <w:szCs w:val="28"/>
        </w:rPr>
        <w:t>.php</w:t>
      </w:r>
    </w:p>
    <w:p w:rsidR="00915635" w:rsidRPr="004A5687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*index.php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*visa_anmalda.php</w:t>
      </w:r>
    </w:p>
    <w:p w:rsidR="00915635" w:rsidRDefault="00915635" w:rsidP="00F62B5A">
      <w:pPr>
        <w:rPr>
          <w:b/>
          <w:sz w:val="28"/>
          <w:szCs w:val="28"/>
        </w:rPr>
      </w:pPr>
      <w:r>
        <w:rPr>
          <w:b/>
          <w:sz w:val="28"/>
          <w:szCs w:val="28"/>
        </w:rPr>
        <w:t>s</w:t>
      </w:r>
      <w:r w:rsidRPr="00C3500A">
        <w:rPr>
          <w:b/>
          <w:sz w:val="28"/>
          <w:szCs w:val="28"/>
        </w:rPr>
        <w:t>kicka_mail.php</w:t>
      </w:r>
    </w:p>
    <w:p w:rsidR="00915635" w:rsidRDefault="00915635" w:rsidP="00F62B5A">
      <w:pPr>
        <w:rPr>
          <w:b/>
          <w:sz w:val="28"/>
          <w:szCs w:val="28"/>
        </w:rPr>
      </w:pPr>
      <w:r>
        <w:rPr>
          <w:b/>
          <w:sz w:val="28"/>
          <w:szCs w:val="28"/>
        </w:rPr>
        <w:t>kontrollera.php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5D73CF">
        <w:rPr>
          <w:sz w:val="24"/>
          <w:szCs w:val="24"/>
        </w:rPr>
        <w:t>ny_reg.php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*anmalan.php</w:t>
      </w:r>
    </w:p>
    <w:p w:rsidR="00915635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*inlogg_andra.php</w:t>
      </w:r>
    </w:p>
    <w:p w:rsidR="00915635" w:rsidRDefault="00915635" w:rsidP="00F62B5A">
      <w:pPr>
        <w:rPr>
          <w:b/>
          <w:sz w:val="28"/>
          <w:szCs w:val="28"/>
        </w:rPr>
      </w:pPr>
      <w:r w:rsidRPr="005D73CF">
        <w:rPr>
          <w:b/>
          <w:sz w:val="28"/>
          <w:szCs w:val="28"/>
        </w:rPr>
        <w:t>ny_reg.php</w:t>
      </w:r>
    </w:p>
    <w:p w:rsidR="00915635" w:rsidRPr="005D73CF" w:rsidRDefault="00915635" w:rsidP="00F62B5A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5D73CF">
        <w:rPr>
          <w:sz w:val="24"/>
          <w:szCs w:val="24"/>
        </w:rPr>
        <w:t>huvud.html</w:t>
      </w:r>
    </w:p>
    <w:p w:rsidR="00915635" w:rsidRPr="005D73CF" w:rsidRDefault="00915635" w:rsidP="00F62B5A">
      <w:pPr>
        <w:rPr>
          <w:b/>
          <w:sz w:val="28"/>
          <w:szCs w:val="28"/>
        </w:rPr>
      </w:pPr>
      <w:r>
        <w:rPr>
          <w:b/>
          <w:sz w:val="28"/>
          <w:szCs w:val="28"/>
        </w:rPr>
        <w:t>anmalan.php</w:t>
      </w:r>
    </w:p>
    <w:p w:rsidR="00915635" w:rsidRPr="004A5687" w:rsidRDefault="00915635">
      <w:pPr>
        <w:rPr>
          <w:sz w:val="24"/>
          <w:szCs w:val="24"/>
        </w:rPr>
      </w:pPr>
      <w:r>
        <w:rPr>
          <w:sz w:val="24"/>
          <w:szCs w:val="24"/>
        </w:rPr>
        <w:t>*kontrollera.php</w:t>
      </w:r>
    </w:p>
    <w:p w:rsidR="00915635" w:rsidRPr="005D73CF" w:rsidRDefault="00915635">
      <w:pPr>
        <w:rPr>
          <w:sz w:val="24"/>
          <w:szCs w:val="24"/>
        </w:rPr>
      </w:pPr>
      <w:r>
        <w:rPr>
          <w:sz w:val="24"/>
          <w:szCs w:val="24"/>
        </w:rPr>
        <w:t>*</w:t>
      </w:r>
      <w:r w:rsidRPr="005D73CF">
        <w:rPr>
          <w:sz w:val="24"/>
          <w:szCs w:val="24"/>
        </w:rPr>
        <w:t>ny_reg.php</w:t>
      </w:r>
    </w:p>
    <w:p w:rsidR="00915635" w:rsidRPr="004A5687" w:rsidRDefault="00915635">
      <w:pPr>
        <w:rPr>
          <w:b/>
          <w:sz w:val="28"/>
          <w:szCs w:val="28"/>
        </w:rPr>
      </w:pPr>
    </w:p>
    <w:sectPr w:rsidR="00915635" w:rsidRPr="004A5687" w:rsidSect="00B271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C4E8D"/>
    <w:multiLevelType w:val="hybridMultilevel"/>
    <w:tmpl w:val="5AFC1038"/>
    <w:lvl w:ilvl="0" w:tplc="3AC4DCE8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292D66"/>
    <w:multiLevelType w:val="hybridMultilevel"/>
    <w:tmpl w:val="A3128FD4"/>
    <w:lvl w:ilvl="0" w:tplc="0E88CDE6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0D59CF"/>
    <w:multiLevelType w:val="hybridMultilevel"/>
    <w:tmpl w:val="B00E9D9A"/>
    <w:lvl w:ilvl="0" w:tplc="99C6E38A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304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B5A"/>
    <w:rsid w:val="001E7E1F"/>
    <w:rsid w:val="00246F86"/>
    <w:rsid w:val="00362860"/>
    <w:rsid w:val="00365BA5"/>
    <w:rsid w:val="00375200"/>
    <w:rsid w:val="004A5687"/>
    <w:rsid w:val="005D73CF"/>
    <w:rsid w:val="0071605F"/>
    <w:rsid w:val="00833A5F"/>
    <w:rsid w:val="008E5CD2"/>
    <w:rsid w:val="00915635"/>
    <w:rsid w:val="00977910"/>
    <w:rsid w:val="00A95F4A"/>
    <w:rsid w:val="00B2719C"/>
    <w:rsid w:val="00B82BCD"/>
    <w:rsid w:val="00C3500A"/>
    <w:rsid w:val="00C75C10"/>
    <w:rsid w:val="00D663C4"/>
    <w:rsid w:val="00E31752"/>
    <w:rsid w:val="00ED2FD1"/>
    <w:rsid w:val="00F62B5A"/>
    <w:rsid w:val="00F67F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v-SE" w:eastAsia="sv-SE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19C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3752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175</TotalTime>
  <Pages>6</Pages>
  <Words>360</Words>
  <Characters>1914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</dc:creator>
  <cp:keywords/>
  <dc:description/>
  <cp:lastModifiedBy>Mikael Persson</cp:lastModifiedBy>
  <cp:revision>10</cp:revision>
  <dcterms:created xsi:type="dcterms:W3CDTF">2007-03-18T16:32:00Z</dcterms:created>
  <dcterms:modified xsi:type="dcterms:W3CDTF">2007-03-22T14:48:00Z</dcterms:modified>
</cp:coreProperties>
</file>